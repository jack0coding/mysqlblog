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BB433" w14:textId="77777777" w:rsidR="00293BF6" w:rsidRDefault="00BA718F">
      <w:pPr>
        <w:pStyle w:val="1"/>
      </w:pPr>
      <w:r>
        <w:t xml:space="preserve">Test is a test </w:t>
      </w:r>
    </w:p>
    <w:p w14:paraId="118CDA47" w14:textId="77777777" w:rsidR="00BA718F" w:rsidRDefault="00BA718F" w:rsidP="00542A74">
      <w:pPr>
        <w:pStyle w:val="a"/>
      </w:pPr>
      <w:r>
        <w:t xml:space="preserve">Can a doc be showed directly on </w:t>
      </w:r>
      <w:proofErr w:type="spellStart"/>
      <w:r>
        <w:t>git</w:t>
      </w:r>
      <w:proofErr w:type="spellEnd"/>
      <w:r>
        <w:t>?</w:t>
      </w:r>
    </w:p>
    <w:p w14:paraId="639E8FC9" w14:textId="77777777" w:rsidR="00293BF6" w:rsidRDefault="00BA718F" w:rsidP="00BA718F">
      <w:pPr>
        <w:pStyle w:val="a"/>
      </w:pPr>
      <w:r>
        <w:t>I test to know.</w:t>
      </w:r>
      <w:bookmarkStart w:id="0" w:name="_GoBack"/>
      <w:bookmarkEnd w:id="0"/>
    </w:p>
    <w:sectPr w:rsidR="00293BF6" w:rsidSect="00A06DEB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2DB696" w14:textId="77777777" w:rsidR="00D7534F" w:rsidRDefault="00D7534F">
      <w:r>
        <w:separator/>
      </w:r>
    </w:p>
    <w:p w14:paraId="4EC26F09" w14:textId="77777777" w:rsidR="00D7534F" w:rsidRDefault="00D7534F"/>
  </w:endnote>
  <w:endnote w:type="continuationSeparator" w:id="0">
    <w:p w14:paraId="3D39DF6C" w14:textId="77777777" w:rsidR="00D7534F" w:rsidRDefault="00D7534F">
      <w:r>
        <w:continuationSeparator/>
      </w:r>
    </w:p>
    <w:p w14:paraId="703D1656" w14:textId="77777777" w:rsidR="00D7534F" w:rsidRDefault="00D753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74132" w14:textId="77777777" w:rsidR="00293BF6" w:rsidRDefault="00A06DEB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19B0D" w14:textId="77777777" w:rsidR="00D7534F" w:rsidRDefault="00D7534F">
      <w:r>
        <w:separator/>
      </w:r>
    </w:p>
    <w:p w14:paraId="2716168B" w14:textId="77777777" w:rsidR="00D7534F" w:rsidRDefault="00D7534F"/>
  </w:footnote>
  <w:footnote w:type="continuationSeparator" w:id="0">
    <w:p w14:paraId="5C8BCA43" w14:textId="77777777" w:rsidR="00D7534F" w:rsidRDefault="00D7534F">
      <w:r>
        <w:continuationSeparator/>
      </w:r>
    </w:p>
    <w:p w14:paraId="79DB47D3" w14:textId="77777777" w:rsidR="00D7534F" w:rsidRDefault="00D7534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8F"/>
    <w:rsid w:val="00293BF6"/>
    <w:rsid w:val="00542A74"/>
    <w:rsid w:val="00A06DEB"/>
    <w:rsid w:val="00BA718F"/>
    <w:rsid w:val="00D7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658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2A74"/>
    <w:rPr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731C3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customStyle="1" w:styleId="AA2BE134C60B8C4995D19FA65B4CF3FD">
    <w:name w:val="AA2BE134C60B8C4995D19FA65B4CF3FD"/>
    <w:rsid w:val="00BA718F"/>
    <w:pPr>
      <w:widowControl w:val="0"/>
      <w:spacing w:after="0" w:line="240" w:lineRule="auto"/>
      <w:jc w:val="both"/>
    </w:pPr>
    <w:rPr>
      <w:color w:val="auto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zh_CN.lproj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87"/>
    <w:rsid w:val="008D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A2BE134C60B8C4995D19FA65B4CF3FD">
    <w:name w:val="AA2BE134C60B8C4995D19FA65B4CF3FD"/>
    <w:pPr>
      <w:widowControl w:val="0"/>
      <w:jc w:val="both"/>
    </w:pPr>
  </w:style>
  <w:style w:type="paragraph" w:customStyle="1" w:styleId="84DA575ECA99B64D89B8E3C5860F50E8">
    <w:name w:val="84DA575ECA99B64D89B8E3C5860F50E8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color w:val="595959" w:themeColor="text1" w:themeTint="A6"/>
      <w:kern w:val="0"/>
      <w:sz w:val="30"/>
      <w:szCs w:val="30"/>
    </w:rPr>
  </w:style>
  <w:style w:type="paragraph" w:customStyle="1" w:styleId="A0E9707C0D45CB46A3A55A3DF3F8287F">
    <w:name w:val="A0E9707C0D45CB46A3A55A3DF3F8287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1</Pages>
  <Words>10</Words>
  <Characters>59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hosaint</dc:creator>
  <cp:keywords/>
  <dc:description/>
  <cp:lastModifiedBy>hosaint</cp:lastModifiedBy>
  <cp:revision>1</cp:revision>
  <dcterms:created xsi:type="dcterms:W3CDTF">2017-04-09T06:54:00Z</dcterms:created>
  <dcterms:modified xsi:type="dcterms:W3CDTF">2017-04-09T06:56:00Z</dcterms:modified>
</cp:coreProperties>
</file>